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4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435"/>
      </w:tblGrid>
      <w:tr w:rsidR="00692703" w:rsidRPr="00CF1A49" w14:paraId="42AE43D1" w14:textId="77777777" w:rsidTr="00650318">
        <w:trPr>
          <w:trHeight w:val="1782"/>
        </w:trPr>
        <w:tc>
          <w:tcPr>
            <w:tcW w:w="5000" w:type="pct"/>
            <w:tcMar>
              <w:top w:w="0" w:type="dxa"/>
              <w:bottom w:w="0" w:type="dxa"/>
            </w:tcMar>
          </w:tcPr>
          <w:p w14:paraId="67E08AF8" w14:textId="77777777" w:rsidR="00692703" w:rsidRPr="00CF1A49" w:rsidRDefault="00EE5BE2" w:rsidP="00913946">
            <w:pPr>
              <w:pStyle w:val="Title"/>
            </w:pPr>
            <w:r w:rsidRPr="00FD6999">
              <w:t>Anna</w:t>
            </w:r>
            <w:r w:rsidR="00692703" w:rsidRPr="00FD6999">
              <w:t xml:space="preserve"> </w:t>
            </w:r>
            <w:r w:rsidRPr="00FD6999">
              <w:rPr>
                <w:rStyle w:val="IntenseEmphasis"/>
                <w:b w:val="0"/>
                <w:color w:val="595959" w:themeColor="text1" w:themeTint="A6"/>
              </w:rPr>
              <w:t>Bast</w:t>
            </w:r>
          </w:p>
          <w:p w14:paraId="2C4036DE" w14:textId="77777777" w:rsidR="00692703" w:rsidRPr="00CF1A49" w:rsidRDefault="00EE5BE2" w:rsidP="00913946">
            <w:pPr>
              <w:pStyle w:val="ContactInfo"/>
              <w:contextualSpacing w:val="0"/>
            </w:pPr>
            <w:r>
              <w:t xml:space="preserve">506 Colby Road, Winchester, KY </w:t>
            </w:r>
            <w:proofErr w:type="gramStart"/>
            <w:r>
              <w:t>40391</w:t>
            </w:r>
            <w:r w:rsidR="00692703" w:rsidRPr="00CF1A49">
              <w:t xml:space="preserve">  </w:t>
            </w:r>
            <w:r>
              <w:t>(</w:t>
            </w:r>
            <w:proofErr w:type="gramEnd"/>
            <w:r>
              <w:t>859)595-0006</w:t>
            </w:r>
          </w:p>
          <w:p w14:paraId="3685B645" w14:textId="77777777" w:rsidR="00692703" w:rsidRPr="00CF1A49" w:rsidRDefault="00EE5BE2" w:rsidP="00913946">
            <w:pPr>
              <w:pStyle w:val="ContactInfoEmphasis"/>
              <w:contextualSpacing w:val="0"/>
            </w:pPr>
            <w:r>
              <w:t>annabast@roadrunner.com</w:t>
            </w:r>
          </w:p>
        </w:tc>
      </w:tr>
      <w:tr w:rsidR="009571D8" w:rsidRPr="00CF1A49" w14:paraId="07549137" w14:textId="77777777" w:rsidTr="00650318">
        <w:trPr>
          <w:trHeight w:val="305"/>
        </w:trPr>
        <w:tc>
          <w:tcPr>
            <w:tcW w:w="5000" w:type="pct"/>
            <w:tcMar>
              <w:top w:w="432" w:type="dxa"/>
            </w:tcMar>
          </w:tcPr>
          <w:p w14:paraId="326C7F18" w14:textId="50E30074" w:rsidR="001755A8" w:rsidRPr="00CF1A49" w:rsidRDefault="009E64B9" w:rsidP="00060ACF">
            <w:pPr>
              <w:contextualSpacing w:val="0"/>
            </w:pPr>
            <w:r>
              <w:t xml:space="preserve">Objective: </w:t>
            </w:r>
            <w:r w:rsidR="00A429AB">
              <w:t>Find a Full-Time Job I can start around Summer 2019 that utilizes my skills</w:t>
            </w:r>
          </w:p>
        </w:tc>
      </w:tr>
    </w:tbl>
    <w:sdt>
      <w:sdtPr>
        <w:alias w:val="Education:"/>
        <w:tag w:val="Education:"/>
        <w:id w:val="-1908763273"/>
        <w:placeholder>
          <w:docPart w:val="C6F2A93D63924286A83E40D2D3943670"/>
        </w:placeholder>
        <w:temporary/>
        <w:showingPlcHdr/>
        <w15:appearance w15:val="hidden"/>
      </w:sdtPr>
      <w:sdtEndPr/>
      <w:sdtContent>
        <w:p w14:paraId="5253A81F" w14:textId="77777777" w:rsidR="00DA59AA" w:rsidRPr="00CF1A49" w:rsidRDefault="00DA59AA" w:rsidP="00F54FBD">
          <w:pPr>
            <w:pStyle w:val="Heading1"/>
            <w:spacing w:before="120" w:after="120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538C058F" w14:textId="77777777" w:rsidTr="00870000">
        <w:tc>
          <w:tcPr>
            <w:tcW w:w="9360" w:type="dxa"/>
          </w:tcPr>
          <w:p w14:paraId="6E658F7D" w14:textId="77777777" w:rsidR="001D0BF1" w:rsidRPr="00CF1A49" w:rsidRDefault="006B518D" w:rsidP="001D0BF1">
            <w:pPr>
              <w:pStyle w:val="Heading3"/>
              <w:contextualSpacing w:val="0"/>
              <w:outlineLvl w:val="2"/>
            </w:pPr>
            <w:r>
              <w:t xml:space="preserve">target graduation: </w:t>
            </w:r>
            <w:r w:rsidR="004811D6">
              <w:t>May 2020</w:t>
            </w:r>
          </w:p>
          <w:p w14:paraId="493EB3A2" w14:textId="77777777" w:rsidR="001D0BF1" w:rsidRPr="00CF1A49" w:rsidRDefault="004811D6" w:rsidP="001D0BF1">
            <w:pPr>
              <w:pStyle w:val="Heading2"/>
              <w:contextualSpacing w:val="0"/>
              <w:outlineLvl w:val="1"/>
            </w:pPr>
            <w:r>
              <w:t>computer science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university of kentucky</w:t>
            </w:r>
          </w:p>
          <w:p w14:paraId="057E2632" w14:textId="0DEA667D" w:rsidR="007538DC" w:rsidRPr="00CF1A49" w:rsidRDefault="006B518D" w:rsidP="007538DC">
            <w:pPr>
              <w:contextualSpacing w:val="0"/>
            </w:pPr>
            <w:r>
              <w:t xml:space="preserve">Current </w:t>
            </w:r>
            <w:r w:rsidR="004811D6">
              <w:t>GPA: 3.</w:t>
            </w:r>
            <w:r w:rsidR="00833D7D">
              <w:t>621</w:t>
            </w:r>
          </w:p>
        </w:tc>
      </w:tr>
    </w:tbl>
    <w:sdt>
      <w:sdtPr>
        <w:alias w:val="Skills:"/>
        <w:tag w:val="Skills:"/>
        <w:id w:val="-1392877668"/>
        <w:placeholder>
          <w:docPart w:val="6005EC8CD4974C1CBB46464C3D25BB3F"/>
        </w:placeholder>
        <w:temporary/>
        <w:showingPlcHdr/>
        <w15:appearance w15:val="hidden"/>
      </w:sdtPr>
      <w:sdtEndPr/>
      <w:sdtContent>
        <w:p w14:paraId="3DBE1E09" w14:textId="77777777" w:rsidR="00486277" w:rsidRPr="00CF1A49" w:rsidRDefault="00486277" w:rsidP="00F54FBD">
          <w:pPr>
            <w:pStyle w:val="Heading1"/>
            <w:spacing w:before="120" w:after="120"/>
          </w:pPr>
          <w:r w:rsidRPr="00CF1A49">
            <w:t>Skills</w:t>
          </w:r>
        </w:p>
      </w:sdtContent>
    </w:sdt>
    <w:tbl>
      <w:tblPr>
        <w:tblStyle w:val="TableGrid"/>
        <w:tblW w:w="4975" w:type="pct"/>
        <w:tblInd w:w="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56"/>
        <w:gridCol w:w="4657"/>
      </w:tblGrid>
      <w:tr w:rsidR="003A0632" w:rsidRPr="006E1507" w14:paraId="22F04897" w14:textId="77777777" w:rsidTr="00080B51">
        <w:trPr>
          <w:trHeight w:val="1489"/>
        </w:trPr>
        <w:tc>
          <w:tcPr>
            <w:tcW w:w="2500" w:type="pct"/>
          </w:tcPr>
          <w:p w14:paraId="1E92FEB8" w14:textId="77777777" w:rsidR="00134F02" w:rsidRDefault="004811D6" w:rsidP="00BD007B">
            <w:pPr>
              <w:pStyle w:val="ListBullet"/>
              <w:contextualSpacing w:val="0"/>
            </w:pPr>
            <w:r>
              <w:t>Experience with: Java, C++, Python, MATLAB</w:t>
            </w:r>
          </w:p>
          <w:p w14:paraId="1F8F3A33" w14:textId="77777777" w:rsidR="00BD007B" w:rsidRDefault="00BD007B" w:rsidP="00B13066">
            <w:pPr>
              <w:pStyle w:val="ListBullet"/>
              <w:contextualSpacing w:val="0"/>
            </w:pPr>
            <w:r>
              <w:t>Quickly understanding new interfaces</w:t>
            </w:r>
          </w:p>
          <w:p w14:paraId="0F33E427" w14:textId="2FEBAD8C" w:rsidR="00B13066" w:rsidRDefault="00B13066" w:rsidP="00B13066">
            <w:pPr>
              <w:pStyle w:val="ListBullet"/>
              <w:contextualSpacing w:val="0"/>
            </w:pPr>
            <w:r>
              <w:t>Detail-oriented</w:t>
            </w:r>
          </w:p>
          <w:p w14:paraId="42BAB571" w14:textId="5F5CF643" w:rsidR="00B13066" w:rsidRPr="006E1507" w:rsidRDefault="00B13066" w:rsidP="00B13066">
            <w:pPr>
              <w:pStyle w:val="ListBullet"/>
              <w:contextualSpacing w:val="0"/>
            </w:pPr>
            <w:r>
              <w:t>Good at utilizing object-oriented programming</w:t>
            </w:r>
          </w:p>
        </w:tc>
        <w:tc>
          <w:tcPr>
            <w:tcW w:w="2500" w:type="pct"/>
            <w:tcMar>
              <w:left w:w="360" w:type="dxa"/>
            </w:tcMar>
          </w:tcPr>
          <w:p w14:paraId="0FCF8B77" w14:textId="77777777" w:rsidR="00AE13DA" w:rsidRDefault="00AE13DA" w:rsidP="00AE13DA">
            <w:pPr>
              <w:pStyle w:val="ListBullet"/>
              <w:contextualSpacing w:val="0"/>
            </w:pPr>
            <w:r>
              <w:t>I completed courses on the following:</w:t>
            </w:r>
          </w:p>
          <w:p w14:paraId="28261EC9" w14:textId="77777777" w:rsidR="00AE13DA" w:rsidRDefault="00AE13DA" w:rsidP="00AE13DA">
            <w:pPr>
              <w:pStyle w:val="ListBullet"/>
              <w:numPr>
                <w:ilvl w:val="1"/>
                <w:numId w:val="5"/>
              </w:numPr>
              <w:contextualSpacing w:val="0"/>
            </w:pPr>
            <w:r w:rsidRPr="00134F02">
              <w:t>Algorithm Design</w:t>
            </w:r>
            <w:r w:rsidR="006B518D">
              <w:t xml:space="preserve"> / </w:t>
            </w:r>
            <w:r w:rsidRPr="00134F02">
              <w:t>Analysis</w:t>
            </w:r>
          </w:p>
          <w:p w14:paraId="5977D498" w14:textId="77777777" w:rsidR="00AE13DA" w:rsidRDefault="00AE13DA" w:rsidP="00AE13DA">
            <w:pPr>
              <w:pStyle w:val="ListBullet"/>
              <w:numPr>
                <w:ilvl w:val="1"/>
                <w:numId w:val="5"/>
              </w:numPr>
              <w:contextualSpacing w:val="0"/>
            </w:pPr>
            <w:r w:rsidRPr="00134F02">
              <w:t>Systems Programming</w:t>
            </w:r>
          </w:p>
          <w:p w14:paraId="6523A14F" w14:textId="77777777" w:rsidR="00AE13DA" w:rsidRPr="006E1507" w:rsidRDefault="00AE13DA" w:rsidP="00AE13DA">
            <w:pPr>
              <w:pStyle w:val="ListBullet"/>
              <w:numPr>
                <w:ilvl w:val="1"/>
                <w:numId w:val="5"/>
              </w:numPr>
              <w:contextualSpacing w:val="0"/>
            </w:pPr>
            <w:r>
              <w:t>Logic/Theory of Computing</w:t>
            </w:r>
          </w:p>
        </w:tc>
      </w:tr>
    </w:tbl>
    <w:p w14:paraId="771D8A1D" w14:textId="77777777" w:rsidR="00AE5C52" w:rsidRPr="00CF1A49" w:rsidRDefault="00AE5C52" w:rsidP="00AE5C52">
      <w:pPr>
        <w:pStyle w:val="Heading1"/>
        <w:spacing w:before="120" w:after="120"/>
      </w:pPr>
      <w:r>
        <w:t>Work experience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4D2B54" w:rsidRPr="00CF1A49" w14:paraId="51B3A13C" w14:textId="77777777" w:rsidTr="00080B51">
        <w:tc>
          <w:tcPr>
            <w:tcW w:w="5000" w:type="pct"/>
          </w:tcPr>
          <w:p w14:paraId="7E588079" w14:textId="0C67D284" w:rsidR="004D2B54" w:rsidRPr="00CF1A49" w:rsidRDefault="004D2B54" w:rsidP="004D2B54">
            <w:pPr>
              <w:pStyle w:val="Heading3"/>
              <w:contextualSpacing w:val="0"/>
              <w:outlineLvl w:val="2"/>
            </w:pPr>
            <w:r>
              <w:t>summer 2019</w:t>
            </w:r>
            <w:r w:rsidRPr="00CF1A49">
              <w:t xml:space="preserve"> – </w:t>
            </w:r>
            <w:r>
              <w:t>winter 2019</w:t>
            </w:r>
          </w:p>
          <w:p w14:paraId="2445B09F" w14:textId="71A00B56" w:rsidR="004D2B54" w:rsidRPr="00CF1A49" w:rsidRDefault="004D2B54" w:rsidP="004D2B54">
            <w:pPr>
              <w:pStyle w:val="Heading2"/>
              <w:contextualSpacing w:val="0"/>
              <w:outlineLvl w:val="1"/>
            </w:pPr>
            <w:r>
              <w:t>las assist</w:t>
            </w:r>
            <w:r w:rsidR="000F4272">
              <w:t>a</w:t>
            </w:r>
            <w:r>
              <w:t>nt</w:t>
            </w:r>
            <w:r w:rsidRPr="00CF1A49">
              <w:t xml:space="preserve">, </w:t>
            </w:r>
            <w:r>
              <w:rPr>
                <w:rStyle w:val="SubtleReference"/>
              </w:rPr>
              <w:t>university of kentucky</w:t>
            </w:r>
          </w:p>
          <w:p w14:paraId="1C35A97B" w14:textId="28722531" w:rsidR="004D2B54" w:rsidRDefault="004D2B54" w:rsidP="004D2B54">
            <w:bookmarkStart w:id="0" w:name="_GoBack"/>
            <w:r>
              <w:t>I assist the Teaching Assistants during computer labs. I also host an office hour where I can help students individually if they desire.</w:t>
            </w:r>
            <w:bookmarkEnd w:id="0"/>
          </w:p>
        </w:tc>
      </w:tr>
      <w:tr w:rsidR="00AE5C52" w:rsidRPr="00CF1A49" w14:paraId="09B4A2C6" w14:textId="77777777" w:rsidTr="00080B51">
        <w:tc>
          <w:tcPr>
            <w:tcW w:w="5000" w:type="pct"/>
          </w:tcPr>
          <w:p w14:paraId="434882C1" w14:textId="0394D605" w:rsidR="00AE5C52" w:rsidRPr="00CF1A49" w:rsidRDefault="00AE5C52" w:rsidP="00996130">
            <w:pPr>
              <w:pStyle w:val="Heading3"/>
              <w:contextualSpacing w:val="0"/>
              <w:outlineLvl w:val="2"/>
            </w:pPr>
            <w:r>
              <w:t>summer 2018</w:t>
            </w:r>
            <w:r w:rsidRPr="00CF1A49">
              <w:t xml:space="preserve"> – </w:t>
            </w:r>
            <w:r w:rsidR="00B13066">
              <w:t>summer</w:t>
            </w:r>
            <w:r>
              <w:t xml:space="preserve"> 2019</w:t>
            </w:r>
          </w:p>
          <w:p w14:paraId="4FCD08A5" w14:textId="6B824973" w:rsidR="00AE5C52" w:rsidRPr="00CF1A49" w:rsidRDefault="00AE5C52" w:rsidP="00996130">
            <w:pPr>
              <w:pStyle w:val="Heading2"/>
              <w:contextualSpacing w:val="0"/>
              <w:outlineLvl w:val="1"/>
            </w:pPr>
            <w:r>
              <w:t>Conces</w:t>
            </w:r>
            <w:r w:rsidR="002E03DE">
              <w:t>s</w:t>
            </w:r>
            <w:r>
              <w:t>ion/usher</w:t>
            </w:r>
            <w:r w:rsidRPr="00CF1A49">
              <w:t xml:space="preserve">, </w:t>
            </w:r>
            <w:r>
              <w:rPr>
                <w:rStyle w:val="SubtleReference"/>
              </w:rPr>
              <w:t>regal theater hamburg pavilion</w:t>
            </w:r>
            <w:r w:rsidR="006B518D">
              <w:rPr>
                <w:rStyle w:val="SubtleReference"/>
              </w:rPr>
              <w:t>,</w:t>
            </w:r>
            <w:r>
              <w:rPr>
                <w:rStyle w:val="SubtleReference"/>
              </w:rPr>
              <w:t xml:space="preserve"> Lexington ky</w:t>
            </w:r>
          </w:p>
          <w:p w14:paraId="07D17650" w14:textId="54816778" w:rsidR="00AE5C52" w:rsidRPr="00CF1A49" w:rsidRDefault="00AE5C52" w:rsidP="00996130">
            <w:pPr>
              <w:contextualSpacing w:val="0"/>
            </w:pPr>
            <w:r>
              <w:t xml:space="preserve">I handle customer transactions and prepare the customers’ orders, perform general janitorial service for the </w:t>
            </w:r>
            <w:r w:rsidR="00B13066">
              <w:t xml:space="preserve">auditoriums, the </w:t>
            </w:r>
            <w:r>
              <w:t>lobby</w:t>
            </w:r>
            <w:r w:rsidR="00B13066">
              <w:t>,</w:t>
            </w:r>
            <w:r>
              <w:t xml:space="preserve"> and restrooms, and redeem the customers’ tickets. I also assist guests in locating lost items.</w:t>
            </w:r>
          </w:p>
        </w:tc>
      </w:tr>
      <w:tr w:rsidR="00AE5C52" w:rsidRPr="00CF1A49" w14:paraId="35FC38DD" w14:textId="77777777" w:rsidTr="00080B51">
        <w:trPr>
          <w:trHeight w:val="463"/>
        </w:trPr>
        <w:tc>
          <w:tcPr>
            <w:tcW w:w="5000" w:type="pct"/>
            <w:tcMar>
              <w:top w:w="216" w:type="dxa"/>
            </w:tcMar>
          </w:tcPr>
          <w:p w14:paraId="71D532E2" w14:textId="77777777" w:rsidR="00AE5C52" w:rsidRPr="00CF1A49" w:rsidRDefault="00AE5C52" w:rsidP="00996130">
            <w:pPr>
              <w:pStyle w:val="Heading3"/>
              <w:contextualSpacing w:val="0"/>
              <w:outlineLvl w:val="2"/>
            </w:pPr>
            <w:r>
              <w:t>2010</w:t>
            </w:r>
            <w:r w:rsidRPr="00CF1A49">
              <w:t xml:space="preserve"> – </w:t>
            </w:r>
            <w:r>
              <w:t>present</w:t>
            </w:r>
          </w:p>
          <w:p w14:paraId="1B0E07B5" w14:textId="77777777" w:rsidR="00AE5C52" w:rsidRPr="00CF1A49" w:rsidRDefault="00AE5C52" w:rsidP="00996130">
            <w:pPr>
              <w:pStyle w:val="Heading2"/>
              <w:spacing w:after="0"/>
              <w:contextualSpacing w:val="0"/>
              <w:outlineLvl w:val="1"/>
            </w:pPr>
            <w:r>
              <w:t>flash auditor</w:t>
            </w:r>
            <w:r w:rsidRPr="00CF1A49">
              <w:t xml:space="preserve">, </w:t>
            </w:r>
            <w:r>
              <w:rPr>
                <w:rStyle w:val="SubtleReference"/>
              </w:rPr>
              <w:t xml:space="preserve">knights of columbus (council #2459) bingo </w:t>
            </w:r>
          </w:p>
          <w:p w14:paraId="044A6B1F" w14:textId="77777777" w:rsidR="00AE5C52" w:rsidRDefault="00AE5C52" w:rsidP="00996130">
            <w:r>
              <w:t>I supervise sellers, count incoming money, and record the games sold and money earned.</w:t>
            </w:r>
          </w:p>
        </w:tc>
      </w:tr>
    </w:tbl>
    <w:p w14:paraId="281E3D65" w14:textId="3E9C4785" w:rsidR="00AD782D" w:rsidRPr="00CF1A49" w:rsidRDefault="00C32F22" w:rsidP="00F54FBD">
      <w:pPr>
        <w:pStyle w:val="Heading1"/>
        <w:spacing w:before="120" w:after="120"/>
      </w:pPr>
      <w:r>
        <w:t>A</w:t>
      </w:r>
      <w:r w:rsidR="004811D6">
        <w:t>ctivities</w:t>
      </w:r>
    </w:p>
    <w:tbl>
      <w:tblPr>
        <w:tblStyle w:val="TableGrid"/>
        <w:tblW w:w="4975" w:type="pct"/>
        <w:tblInd w:w="72" w:type="dxa"/>
        <w:tblBorders>
          <w:left w:val="dotted" w:sz="4" w:space="0" w:color="A6A6A6" w:themeColor="background1" w:themeShade="A6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9308"/>
      </w:tblGrid>
      <w:tr w:rsidR="004115A6" w14:paraId="1F377989" w14:textId="77777777" w:rsidTr="00080B51">
        <w:trPr>
          <w:trHeight w:val="706"/>
        </w:trPr>
        <w:tc>
          <w:tcPr>
            <w:tcW w:w="0" w:type="auto"/>
            <w:vAlign w:val="bottom"/>
          </w:tcPr>
          <w:p w14:paraId="2B260DA1" w14:textId="77777777" w:rsidR="004115A6" w:rsidRDefault="004115A6" w:rsidP="008B1F05">
            <w:pPr>
              <w:contextualSpacing w:val="0"/>
              <w:outlineLvl w:val="2"/>
              <w:rPr>
                <w:rFonts w:eastAsiaTheme="majorEastAsia" w:cstheme="majorBidi"/>
                <w:b/>
                <w:caps/>
                <w:szCs w:val="24"/>
              </w:rPr>
            </w:pPr>
            <w:r>
              <w:rPr>
                <w:rFonts w:eastAsiaTheme="majorEastAsia" w:cstheme="majorBidi"/>
                <w:b/>
                <w:caps/>
                <w:szCs w:val="24"/>
              </w:rPr>
              <w:t>summer 2016-summer 2017</w:t>
            </w:r>
          </w:p>
          <w:p w14:paraId="6DE5AD55" w14:textId="77777777" w:rsidR="004115A6" w:rsidRDefault="004115A6" w:rsidP="006B518D">
            <w:pPr>
              <w:outlineLvl w:val="2"/>
              <w:rPr>
                <w:rFonts w:eastAsiaTheme="majorEastAsia" w:cstheme="majorBidi"/>
                <w:b/>
                <w:caps/>
                <w:szCs w:val="24"/>
              </w:rPr>
            </w:pPr>
            <w:r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>lewis honors college</w:t>
            </w:r>
            <w:r w:rsidRPr="00F6591A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 xml:space="preserve">, </w:t>
            </w:r>
            <w:r w:rsidRPr="00F6591A">
              <w:rPr>
                <w:rFonts w:eastAsiaTheme="majorEastAsia" w:cstheme="majorBidi"/>
                <w:caps/>
                <w:smallCaps/>
                <w:sz w:val="26"/>
                <w:szCs w:val="26"/>
              </w:rPr>
              <w:t>university of kentucky</w:t>
            </w:r>
          </w:p>
        </w:tc>
      </w:tr>
      <w:tr w:rsidR="00F6591A" w14:paraId="687061A9" w14:textId="77777777" w:rsidTr="00080B51">
        <w:trPr>
          <w:trHeight w:val="1264"/>
        </w:trPr>
        <w:tc>
          <w:tcPr>
            <w:tcW w:w="0" w:type="auto"/>
            <w:vAlign w:val="bottom"/>
          </w:tcPr>
          <w:p w14:paraId="2E3E46BA" w14:textId="77777777" w:rsidR="004115A6" w:rsidRDefault="004115A6" w:rsidP="008B1F05">
            <w:pPr>
              <w:contextualSpacing w:val="0"/>
              <w:outlineLvl w:val="2"/>
              <w:rPr>
                <w:rFonts w:eastAsiaTheme="majorEastAsia" w:cstheme="majorBidi"/>
                <w:b/>
                <w:caps/>
                <w:szCs w:val="24"/>
              </w:rPr>
            </w:pPr>
            <w:r>
              <w:rPr>
                <w:rFonts w:eastAsiaTheme="majorEastAsia" w:cstheme="majorBidi"/>
                <w:b/>
                <w:caps/>
                <w:szCs w:val="24"/>
              </w:rPr>
              <w:t>2018 fall semester</w:t>
            </w:r>
          </w:p>
          <w:p w14:paraId="262C0BC3" w14:textId="77777777" w:rsidR="004115A6" w:rsidRPr="00F6591A" w:rsidRDefault="004115A6" w:rsidP="008B1F05">
            <w:pPr>
              <w:contextualSpacing w:val="0"/>
              <w:outlineLvl w:val="2"/>
              <w:rPr>
                <w:rFonts w:eastAsiaTheme="majorEastAsia" w:cstheme="majorBidi"/>
                <w:b/>
                <w:caps/>
                <w:szCs w:val="24"/>
              </w:rPr>
            </w:pPr>
            <w:r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>graphics and multimedia</w:t>
            </w:r>
            <w:r w:rsidRPr="00F6591A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 xml:space="preserve">, </w:t>
            </w:r>
            <w:r w:rsidRPr="00F6591A">
              <w:rPr>
                <w:rFonts w:eastAsiaTheme="majorEastAsia" w:cstheme="majorBidi"/>
                <w:caps/>
                <w:smallCaps/>
                <w:sz w:val="26"/>
                <w:szCs w:val="26"/>
              </w:rPr>
              <w:t>university of kentucky</w:t>
            </w:r>
          </w:p>
          <w:p w14:paraId="02CC088B" w14:textId="523A27CB" w:rsidR="00F6591A" w:rsidRPr="00F54FBD" w:rsidRDefault="004115A6" w:rsidP="008B1F05">
            <w:pPr>
              <w:contextualSpacing w:val="0"/>
              <w:outlineLvl w:val="2"/>
              <w:rPr>
                <w:rFonts w:eastAsiaTheme="majorEastAsia" w:cstheme="majorBidi"/>
                <w:b/>
                <w:caps/>
                <w:szCs w:val="24"/>
              </w:rPr>
            </w:pPr>
            <w:r>
              <w:t xml:space="preserve">For projects I programmed a card matching game, a mine-sweeper game, and a picture morph using Swing </w:t>
            </w:r>
            <w:proofErr w:type="spellStart"/>
            <w:r>
              <w:t>JFrame</w:t>
            </w:r>
            <w:proofErr w:type="spellEnd"/>
            <w:r w:rsidR="00B13066">
              <w:t xml:space="preserve"> in Java</w:t>
            </w:r>
            <w:r>
              <w:t>.</w:t>
            </w:r>
          </w:p>
        </w:tc>
      </w:tr>
      <w:tr w:rsidR="00965F71" w14:paraId="413D34F0" w14:textId="77777777" w:rsidTr="00080B51">
        <w:trPr>
          <w:trHeight w:val="994"/>
        </w:trPr>
        <w:tc>
          <w:tcPr>
            <w:tcW w:w="0" w:type="auto"/>
            <w:vAlign w:val="bottom"/>
          </w:tcPr>
          <w:p w14:paraId="3A5F6DD5" w14:textId="77777777" w:rsidR="00965F71" w:rsidRDefault="00965F71" w:rsidP="008B1F05">
            <w:pPr>
              <w:contextualSpacing w:val="0"/>
              <w:outlineLvl w:val="2"/>
              <w:rPr>
                <w:rFonts w:eastAsiaTheme="majorEastAsia" w:cstheme="majorBidi"/>
                <w:b/>
                <w:caps/>
                <w:szCs w:val="24"/>
              </w:rPr>
            </w:pPr>
            <w:r>
              <w:rPr>
                <w:rFonts w:eastAsiaTheme="majorEastAsia" w:cstheme="majorBidi"/>
                <w:b/>
                <w:caps/>
                <w:szCs w:val="24"/>
              </w:rPr>
              <w:lastRenderedPageBreak/>
              <w:t>fall 2015-spring 2016</w:t>
            </w:r>
          </w:p>
          <w:p w14:paraId="7A056243" w14:textId="77777777" w:rsidR="00965F71" w:rsidRPr="00F6591A" w:rsidRDefault="00965F71" w:rsidP="008B1F05">
            <w:pPr>
              <w:contextualSpacing w:val="0"/>
              <w:outlineLvl w:val="2"/>
              <w:rPr>
                <w:rFonts w:eastAsiaTheme="majorEastAsia" w:cstheme="majorBidi"/>
                <w:b/>
                <w:caps/>
                <w:szCs w:val="24"/>
              </w:rPr>
            </w:pPr>
            <w:r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>volunteer tutor</w:t>
            </w:r>
            <w:r w:rsidRPr="00F6591A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 xml:space="preserve">, </w:t>
            </w:r>
            <w:r w:rsidR="008A694B">
              <w:rPr>
                <w:rFonts w:eastAsiaTheme="majorEastAsia" w:cstheme="majorBidi"/>
                <w:caps/>
                <w:smallCaps/>
                <w:sz w:val="26"/>
                <w:szCs w:val="26"/>
              </w:rPr>
              <w:t>national honor society</w:t>
            </w:r>
            <w:r>
              <w:rPr>
                <w:rFonts w:eastAsiaTheme="majorEastAsia" w:cstheme="majorBidi"/>
                <w:caps/>
                <w:smallCaps/>
                <w:sz w:val="26"/>
                <w:szCs w:val="26"/>
              </w:rPr>
              <w:t xml:space="preserve"> at grc high school</w:t>
            </w:r>
          </w:p>
          <w:p w14:paraId="3B979508" w14:textId="77777777" w:rsidR="00965F71" w:rsidRDefault="00965F71" w:rsidP="008B1F05">
            <w:pPr>
              <w:outlineLvl w:val="2"/>
              <w:rPr>
                <w:rFonts w:eastAsiaTheme="majorEastAsia" w:cstheme="majorBidi"/>
                <w:b/>
                <w:caps/>
                <w:szCs w:val="24"/>
              </w:rPr>
            </w:pPr>
            <w:r>
              <w:t>I h</w:t>
            </w:r>
            <w:r w:rsidRPr="00965F71">
              <w:t>elped students with their homework, and ensured that fellow volunteers signed in.</w:t>
            </w:r>
          </w:p>
        </w:tc>
      </w:tr>
      <w:tr w:rsidR="00F6591A" w14:paraId="708C3057" w14:textId="77777777" w:rsidTr="00080B51">
        <w:trPr>
          <w:trHeight w:val="526"/>
        </w:trPr>
        <w:tc>
          <w:tcPr>
            <w:tcW w:w="0" w:type="auto"/>
            <w:vAlign w:val="bottom"/>
          </w:tcPr>
          <w:p w14:paraId="6424BDA4" w14:textId="549682E0" w:rsidR="00F6591A" w:rsidRPr="00982BA9" w:rsidRDefault="00982BA9" w:rsidP="008B1F05">
            <w:pPr>
              <w:contextualSpacing w:val="0"/>
              <w:outlineLvl w:val="2"/>
              <w:rPr>
                <w:rFonts w:eastAsiaTheme="majorEastAsia" w:cstheme="majorBidi"/>
                <w:b/>
                <w:caps/>
                <w:szCs w:val="24"/>
              </w:rPr>
            </w:pPr>
            <w:r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>fine arts</w:t>
            </w:r>
            <w:r w:rsidR="00443165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 xml:space="preserve"> Program</w:t>
            </w:r>
            <w:r w:rsidRPr="00F6591A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 xml:space="preserve">, </w:t>
            </w:r>
            <w:r>
              <w:rPr>
                <w:rFonts w:eastAsiaTheme="majorEastAsia" w:cstheme="majorBidi"/>
                <w:caps/>
                <w:smallCaps/>
                <w:sz w:val="26"/>
                <w:szCs w:val="26"/>
              </w:rPr>
              <w:t>george rogers clark high school</w:t>
            </w:r>
          </w:p>
        </w:tc>
      </w:tr>
      <w:tr w:rsidR="00982BA9" w14:paraId="7C5F440D" w14:textId="77777777" w:rsidTr="00080B51">
        <w:trPr>
          <w:trHeight w:val="409"/>
        </w:trPr>
        <w:tc>
          <w:tcPr>
            <w:tcW w:w="0" w:type="auto"/>
            <w:vAlign w:val="bottom"/>
          </w:tcPr>
          <w:p w14:paraId="4D276BCC" w14:textId="77777777" w:rsidR="00982BA9" w:rsidRDefault="00965F71" w:rsidP="008B1F05">
            <w:pPr>
              <w:outlineLvl w:val="2"/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</w:pPr>
            <w:r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>symphonic band</w:t>
            </w:r>
            <w:r w:rsidRPr="00F6591A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 xml:space="preserve">, </w:t>
            </w:r>
            <w:r>
              <w:rPr>
                <w:rFonts w:eastAsiaTheme="majorEastAsia" w:cstheme="majorBidi"/>
                <w:caps/>
                <w:smallCaps/>
                <w:sz w:val="26"/>
                <w:szCs w:val="26"/>
              </w:rPr>
              <w:t>george rogers clark high school</w:t>
            </w:r>
          </w:p>
        </w:tc>
      </w:tr>
    </w:tbl>
    <w:p w14:paraId="6DC2A9D8" w14:textId="77777777" w:rsidR="00173BB2" w:rsidRPr="006E1507" w:rsidRDefault="00173BB2" w:rsidP="008A694B"/>
    <w:sectPr w:rsidR="00173BB2" w:rsidRPr="006E1507" w:rsidSect="0087000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33C860" w14:textId="77777777" w:rsidR="00174EF3" w:rsidRDefault="00174EF3" w:rsidP="0068194B">
      <w:r>
        <w:separator/>
      </w:r>
    </w:p>
    <w:p w14:paraId="399AC8B1" w14:textId="77777777" w:rsidR="00174EF3" w:rsidRDefault="00174EF3"/>
    <w:p w14:paraId="02120286" w14:textId="77777777" w:rsidR="00174EF3" w:rsidRDefault="00174EF3"/>
  </w:endnote>
  <w:endnote w:type="continuationSeparator" w:id="0">
    <w:p w14:paraId="3E3A7F58" w14:textId="77777777" w:rsidR="00174EF3" w:rsidRDefault="00174EF3" w:rsidP="0068194B">
      <w:r>
        <w:continuationSeparator/>
      </w:r>
    </w:p>
    <w:p w14:paraId="65341C16" w14:textId="77777777" w:rsidR="00174EF3" w:rsidRDefault="00174EF3"/>
    <w:p w14:paraId="1B2673B4" w14:textId="77777777" w:rsidR="00174EF3" w:rsidRDefault="00174E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E1CBB7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694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576924" w14:textId="77777777" w:rsidR="00174EF3" w:rsidRDefault="00174EF3" w:rsidP="0068194B">
      <w:r>
        <w:separator/>
      </w:r>
    </w:p>
    <w:p w14:paraId="49695A7A" w14:textId="77777777" w:rsidR="00174EF3" w:rsidRDefault="00174EF3"/>
    <w:p w14:paraId="69C0D056" w14:textId="77777777" w:rsidR="00174EF3" w:rsidRDefault="00174EF3"/>
  </w:footnote>
  <w:footnote w:type="continuationSeparator" w:id="0">
    <w:p w14:paraId="5A6D4DA4" w14:textId="77777777" w:rsidR="00174EF3" w:rsidRDefault="00174EF3" w:rsidP="0068194B">
      <w:r>
        <w:continuationSeparator/>
      </w:r>
    </w:p>
    <w:p w14:paraId="2E486E10" w14:textId="77777777" w:rsidR="00174EF3" w:rsidRDefault="00174EF3"/>
    <w:p w14:paraId="2BB31B5A" w14:textId="77777777" w:rsidR="00174EF3" w:rsidRDefault="00174EF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E1257B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0CB1292" wp14:editId="799436D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7F63D87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BE2"/>
    <w:rsid w:val="000001EF"/>
    <w:rsid w:val="00007322"/>
    <w:rsid w:val="00007728"/>
    <w:rsid w:val="00024584"/>
    <w:rsid w:val="00024730"/>
    <w:rsid w:val="000340D6"/>
    <w:rsid w:val="00055E95"/>
    <w:rsid w:val="00060ACF"/>
    <w:rsid w:val="0007021F"/>
    <w:rsid w:val="00080B51"/>
    <w:rsid w:val="000B2BA5"/>
    <w:rsid w:val="000F2F8C"/>
    <w:rsid w:val="000F4272"/>
    <w:rsid w:val="0010006E"/>
    <w:rsid w:val="001045A8"/>
    <w:rsid w:val="00114A91"/>
    <w:rsid w:val="00134F02"/>
    <w:rsid w:val="001427E1"/>
    <w:rsid w:val="00163668"/>
    <w:rsid w:val="00171566"/>
    <w:rsid w:val="00173BB2"/>
    <w:rsid w:val="00174676"/>
    <w:rsid w:val="00174EF3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C06F8"/>
    <w:rsid w:val="002D23C5"/>
    <w:rsid w:val="002D6137"/>
    <w:rsid w:val="002E03DE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926A3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15A6"/>
    <w:rsid w:val="00416B25"/>
    <w:rsid w:val="00420592"/>
    <w:rsid w:val="004319E0"/>
    <w:rsid w:val="00437E8C"/>
    <w:rsid w:val="00440225"/>
    <w:rsid w:val="00443165"/>
    <w:rsid w:val="004726BC"/>
    <w:rsid w:val="00474105"/>
    <w:rsid w:val="00480E6E"/>
    <w:rsid w:val="004811D6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D2B54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2A21"/>
    <w:rsid w:val="005C5932"/>
    <w:rsid w:val="005D3CA7"/>
    <w:rsid w:val="005D4CC1"/>
    <w:rsid w:val="005F4B91"/>
    <w:rsid w:val="005F55D2"/>
    <w:rsid w:val="0062312F"/>
    <w:rsid w:val="0062495C"/>
    <w:rsid w:val="00625F2C"/>
    <w:rsid w:val="00645E59"/>
    <w:rsid w:val="00650318"/>
    <w:rsid w:val="006618E9"/>
    <w:rsid w:val="0068194B"/>
    <w:rsid w:val="00692703"/>
    <w:rsid w:val="006A1962"/>
    <w:rsid w:val="006B518D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868AF"/>
    <w:rsid w:val="0079206B"/>
    <w:rsid w:val="00796076"/>
    <w:rsid w:val="007C0566"/>
    <w:rsid w:val="007C606B"/>
    <w:rsid w:val="007E6A61"/>
    <w:rsid w:val="007F41DD"/>
    <w:rsid w:val="00801140"/>
    <w:rsid w:val="00803404"/>
    <w:rsid w:val="00833D7D"/>
    <w:rsid w:val="00834955"/>
    <w:rsid w:val="00855B59"/>
    <w:rsid w:val="00860461"/>
    <w:rsid w:val="0086487C"/>
    <w:rsid w:val="00870000"/>
    <w:rsid w:val="00870B20"/>
    <w:rsid w:val="008829F8"/>
    <w:rsid w:val="00885897"/>
    <w:rsid w:val="008A2BB6"/>
    <w:rsid w:val="008A6538"/>
    <w:rsid w:val="008A694B"/>
    <w:rsid w:val="008B1F05"/>
    <w:rsid w:val="008C7056"/>
    <w:rsid w:val="008F3B14"/>
    <w:rsid w:val="008F7AD0"/>
    <w:rsid w:val="00901899"/>
    <w:rsid w:val="0090344B"/>
    <w:rsid w:val="00905715"/>
    <w:rsid w:val="0091321E"/>
    <w:rsid w:val="00913946"/>
    <w:rsid w:val="00924675"/>
    <w:rsid w:val="0092726B"/>
    <w:rsid w:val="009361BA"/>
    <w:rsid w:val="00944F78"/>
    <w:rsid w:val="009510E7"/>
    <w:rsid w:val="00952C89"/>
    <w:rsid w:val="009571D8"/>
    <w:rsid w:val="009650EA"/>
    <w:rsid w:val="00965F71"/>
    <w:rsid w:val="0097790C"/>
    <w:rsid w:val="00982BA9"/>
    <w:rsid w:val="0098506E"/>
    <w:rsid w:val="009912BF"/>
    <w:rsid w:val="009A44CE"/>
    <w:rsid w:val="009C4DFC"/>
    <w:rsid w:val="009D44F8"/>
    <w:rsid w:val="009E3160"/>
    <w:rsid w:val="009E64B9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9AB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13DA"/>
    <w:rsid w:val="00AE5C52"/>
    <w:rsid w:val="00AE7650"/>
    <w:rsid w:val="00B10EBE"/>
    <w:rsid w:val="00B13066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C55A5"/>
    <w:rsid w:val="00BD007B"/>
    <w:rsid w:val="00BD431F"/>
    <w:rsid w:val="00BE423E"/>
    <w:rsid w:val="00BF61AC"/>
    <w:rsid w:val="00C32F22"/>
    <w:rsid w:val="00C47FA6"/>
    <w:rsid w:val="00C57FC6"/>
    <w:rsid w:val="00C66A7D"/>
    <w:rsid w:val="00C779DA"/>
    <w:rsid w:val="00C814F7"/>
    <w:rsid w:val="00C86977"/>
    <w:rsid w:val="00CA4B4D"/>
    <w:rsid w:val="00CB35C3"/>
    <w:rsid w:val="00CD323D"/>
    <w:rsid w:val="00CE4030"/>
    <w:rsid w:val="00CE64B3"/>
    <w:rsid w:val="00CF1A49"/>
    <w:rsid w:val="00D0630C"/>
    <w:rsid w:val="00D15F79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E5BE2"/>
    <w:rsid w:val="00EF17E8"/>
    <w:rsid w:val="00EF51D9"/>
    <w:rsid w:val="00F130DD"/>
    <w:rsid w:val="00F24884"/>
    <w:rsid w:val="00F476C4"/>
    <w:rsid w:val="00F54FBD"/>
    <w:rsid w:val="00F61DF9"/>
    <w:rsid w:val="00F6591A"/>
    <w:rsid w:val="00F81960"/>
    <w:rsid w:val="00F8769D"/>
    <w:rsid w:val="00F92DBD"/>
    <w:rsid w:val="00F9350C"/>
    <w:rsid w:val="00F94EB5"/>
    <w:rsid w:val="00F9624D"/>
    <w:rsid w:val="00FA1CFC"/>
    <w:rsid w:val="00FA3A06"/>
    <w:rsid w:val="00FB31C1"/>
    <w:rsid w:val="00FB58F2"/>
    <w:rsid w:val="00FC6AEA"/>
    <w:rsid w:val="00FD3D13"/>
    <w:rsid w:val="00FD6999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88650D"/>
  <w15:chartTrackingRefBased/>
  <w15:docId w15:val="{35B2DC73-E7EC-48D2-B9A5-2F84BB0F3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6591A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nab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6F2A93D63924286A83E40D2D39436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40DE02-EAA8-4555-A0A4-BBB15280C8D0}"/>
      </w:docPartPr>
      <w:docPartBody>
        <w:p w:rsidR="00A66882" w:rsidRDefault="008300C6">
          <w:pPr>
            <w:pStyle w:val="C6F2A93D63924286A83E40D2D3943670"/>
          </w:pPr>
          <w:r w:rsidRPr="00CF1A49">
            <w:t>Education</w:t>
          </w:r>
        </w:p>
      </w:docPartBody>
    </w:docPart>
    <w:docPart>
      <w:docPartPr>
        <w:name w:val="6005EC8CD4974C1CBB46464C3D25B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2B98A-079F-4E10-810D-449EBBC235BF}"/>
      </w:docPartPr>
      <w:docPartBody>
        <w:p w:rsidR="00A66882" w:rsidRDefault="008300C6">
          <w:pPr>
            <w:pStyle w:val="6005EC8CD4974C1CBB46464C3D25BB3F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A2E"/>
    <w:rsid w:val="002B4135"/>
    <w:rsid w:val="00315C92"/>
    <w:rsid w:val="00640A2E"/>
    <w:rsid w:val="008300C6"/>
    <w:rsid w:val="00855FB8"/>
    <w:rsid w:val="0091382C"/>
    <w:rsid w:val="00A66882"/>
    <w:rsid w:val="00E733EA"/>
    <w:rsid w:val="00EF0F03"/>
    <w:rsid w:val="00F60132"/>
    <w:rsid w:val="00FF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61ADAA1D0FC481CA99E1DFF8CB6FA9C">
    <w:name w:val="061ADAA1D0FC481CA99E1DFF8CB6FA9C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2A93F28480434B8B891F932BEDC8E215">
    <w:name w:val="2A93F28480434B8B891F932BEDC8E215"/>
  </w:style>
  <w:style w:type="paragraph" w:customStyle="1" w:styleId="1A96B59067944090A054D60F4C8DF631">
    <w:name w:val="1A96B59067944090A054D60F4C8DF631"/>
  </w:style>
  <w:style w:type="paragraph" w:customStyle="1" w:styleId="26940560491E45B78A771B8E0468FE5C">
    <w:name w:val="26940560491E45B78A771B8E0468FE5C"/>
  </w:style>
  <w:style w:type="paragraph" w:customStyle="1" w:styleId="FBDF8CB091034DBBB586EE4BAFED86E7">
    <w:name w:val="FBDF8CB091034DBBB586EE4BAFED86E7"/>
  </w:style>
  <w:style w:type="paragraph" w:customStyle="1" w:styleId="9BE80D0D9B4744CC9C1D5D7D46BFAE17">
    <w:name w:val="9BE80D0D9B4744CC9C1D5D7D46BFAE17"/>
  </w:style>
  <w:style w:type="paragraph" w:customStyle="1" w:styleId="A9A27FE4CB5148958CDBBEB4C92C371E">
    <w:name w:val="A9A27FE4CB5148958CDBBEB4C92C371E"/>
  </w:style>
  <w:style w:type="paragraph" w:customStyle="1" w:styleId="DA4F8F1A433144ED986A7F40509EDAE5">
    <w:name w:val="DA4F8F1A433144ED986A7F40509EDAE5"/>
  </w:style>
  <w:style w:type="paragraph" w:customStyle="1" w:styleId="03EBC37C101F40119FCA9FC2F6138D4E">
    <w:name w:val="03EBC37C101F40119FCA9FC2F6138D4E"/>
  </w:style>
  <w:style w:type="paragraph" w:customStyle="1" w:styleId="55042B3E3ECE484B86FD88273051BC59">
    <w:name w:val="55042B3E3ECE484B86FD88273051BC59"/>
  </w:style>
  <w:style w:type="paragraph" w:customStyle="1" w:styleId="EF9D1D8C46A9494EAFA7C8F69E24004F">
    <w:name w:val="EF9D1D8C46A9494EAFA7C8F69E24004F"/>
  </w:style>
  <w:style w:type="paragraph" w:customStyle="1" w:styleId="5F7E5454457A4E6ABDDAB9EE8176319B">
    <w:name w:val="5F7E5454457A4E6ABDDAB9EE8176319B"/>
  </w:style>
  <w:style w:type="paragraph" w:customStyle="1" w:styleId="4AB6F917A985458FA3D8EF905BA28E6A">
    <w:name w:val="4AB6F917A985458FA3D8EF905BA28E6A"/>
  </w:style>
  <w:style w:type="paragraph" w:customStyle="1" w:styleId="79492B37F0AF447F92D4DF3413BF1025">
    <w:name w:val="79492B37F0AF447F92D4DF3413BF1025"/>
  </w:style>
  <w:style w:type="paragraph" w:customStyle="1" w:styleId="8D408AD85A6941DD8274A2BE3C39890A">
    <w:name w:val="8D408AD85A6941DD8274A2BE3C39890A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57CD86E85D244B80B64E9E200BBBCDBC">
    <w:name w:val="57CD86E85D244B80B64E9E200BBBCDBC"/>
  </w:style>
  <w:style w:type="paragraph" w:customStyle="1" w:styleId="59F9FAAA0FA64F47AC749624F8C90014">
    <w:name w:val="59F9FAAA0FA64F47AC749624F8C90014"/>
  </w:style>
  <w:style w:type="paragraph" w:customStyle="1" w:styleId="427C03A340474A9296FEDA5B119D5B61">
    <w:name w:val="427C03A340474A9296FEDA5B119D5B61"/>
  </w:style>
  <w:style w:type="paragraph" w:customStyle="1" w:styleId="768C0FF2E9224BEFB0CB560F8846578B">
    <w:name w:val="768C0FF2E9224BEFB0CB560F8846578B"/>
  </w:style>
  <w:style w:type="paragraph" w:customStyle="1" w:styleId="999084387E3941A5B63248BDADB36A6E">
    <w:name w:val="999084387E3941A5B63248BDADB36A6E"/>
  </w:style>
  <w:style w:type="paragraph" w:customStyle="1" w:styleId="DD0532D627B241E5BF775B549CAF21B9">
    <w:name w:val="DD0532D627B241E5BF775B549CAF21B9"/>
  </w:style>
  <w:style w:type="paragraph" w:customStyle="1" w:styleId="E624DD5751364360A10D058EA75406CD">
    <w:name w:val="E624DD5751364360A10D058EA75406CD"/>
  </w:style>
  <w:style w:type="paragraph" w:customStyle="1" w:styleId="C6F2A93D63924286A83E40D2D3943670">
    <w:name w:val="C6F2A93D63924286A83E40D2D3943670"/>
  </w:style>
  <w:style w:type="paragraph" w:customStyle="1" w:styleId="4A8FE5710E93469CAFA4F578F146ECF2">
    <w:name w:val="4A8FE5710E93469CAFA4F578F146ECF2"/>
  </w:style>
  <w:style w:type="paragraph" w:customStyle="1" w:styleId="2AE3BCD5A324405A843D58231B0A6739">
    <w:name w:val="2AE3BCD5A324405A843D58231B0A6739"/>
  </w:style>
  <w:style w:type="paragraph" w:customStyle="1" w:styleId="6B35731923F946DC95ACCB0769B71246">
    <w:name w:val="6B35731923F946DC95ACCB0769B71246"/>
  </w:style>
  <w:style w:type="paragraph" w:customStyle="1" w:styleId="EB68EEBD9E06471C826BEE12B469DEA2">
    <w:name w:val="EB68EEBD9E06471C826BEE12B469DEA2"/>
  </w:style>
  <w:style w:type="paragraph" w:customStyle="1" w:styleId="85D019DE8D9C42AE8E9371292CDEFFE5">
    <w:name w:val="85D019DE8D9C42AE8E9371292CDEFFE5"/>
  </w:style>
  <w:style w:type="paragraph" w:customStyle="1" w:styleId="AD08E54DC665458CB977931B4DAC127A">
    <w:name w:val="AD08E54DC665458CB977931B4DAC127A"/>
  </w:style>
  <w:style w:type="paragraph" w:customStyle="1" w:styleId="4DAEE004D2DE4EE884F88E6DF5BC383F">
    <w:name w:val="4DAEE004D2DE4EE884F88E6DF5BC383F"/>
  </w:style>
  <w:style w:type="paragraph" w:customStyle="1" w:styleId="3BBD884FD221459994D9C7A283CE69D1">
    <w:name w:val="3BBD884FD221459994D9C7A283CE69D1"/>
  </w:style>
  <w:style w:type="paragraph" w:customStyle="1" w:styleId="01BBD68411D845F3A4BEEB4420E03DAD">
    <w:name w:val="01BBD68411D845F3A4BEEB4420E03DAD"/>
  </w:style>
  <w:style w:type="paragraph" w:customStyle="1" w:styleId="2852A5BC3BB24636921B9E9EEF4BA166">
    <w:name w:val="2852A5BC3BB24636921B9E9EEF4BA166"/>
  </w:style>
  <w:style w:type="paragraph" w:customStyle="1" w:styleId="6005EC8CD4974C1CBB46464C3D25BB3F">
    <w:name w:val="6005EC8CD4974C1CBB46464C3D25BB3F"/>
  </w:style>
  <w:style w:type="paragraph" w:customStyle="1" w:styleId="232C677579D949F18DDE128FF84B88D0">
    <w:name w:val="232C677579D949F18DDE128FF84B88D0"/>
  </w:style>
  <w:style w:type="paragraph" w:customStyle="1" w:styleId="41B000E478A64014AFC0DAAFDA9B4761">
    <w:name w:val="41B000E478A64014AFC0DAAFDA9B4761"/>
  </w:style>
  <w:style w:type="paragraph" w:customStyle="1" w:styleId="CC4215C930C44E8D972CEF8717BC64B7">
    <w:name w:val="CC4215C930C44E8D972CEF8717BC64B7"/>
  </w:style>
  <w:style w:type="paragraph" w:customStyle="1" w:styleId="0B79423D6BB9426AAB4703F85495D5AF">
    <w:name w:val="0B79423D6BB9426AAB4703F85495D5AF"/>
  </w:style>
  <w:style w:type="paragraph" w:customStyle="1" w:styleId="11C1FBDAC466453CADC92A97EAEE87B0">
    <w:name w:val="11C1FBDAC466453CADC92A97EAEE87B0"/>
  </w:style>
  <w:style w:type="paragraph" w:customStyle="1" w:styleId="66E321929BB640259927EFFF6FBCFBF1">
    <w:name w:val="66E321929BB640259927EFFF6FBCFBF1"/>
  </w:style>
  <w:style w:type="paragraph" w:customStyle="1" w:styleId="64FC9A756C154BDFA38255E392CC3B98">
    <w:name w:val="64FC9A756C154BDFA38255E392CC3B98"/>
  </w:style>
  <w:style w:type="paragraph" w:customStyle="1" w:styleId="C789703914E545E0AADF9BFBEBB9D1EC">
    <w:name w:val="C789703914E545E0AADF9BFBEBB9D1EC"/>
    <w:rsid w:val="00640A2E"/>
  </w:style>
  <w:style w:type="paragraph" w:customStyle="1" w:styleId="20E7E80F07B24E229DEFCF839BC8DB0A">
    <w:name w:val="20E7E80F07B24E229DEFCF839BC8DB0A"/>
    <w:rsid w:val="00640A2E"/>
  </w:style>
  <w:style w:type="paragraph" w:customStyle="1" w:styleId="0A780D3B2F5E43E0A5DDAC0D8299F4BE">
    <w:name w:val="0A780D3B2F5E43E0A5DDAC0D8299F4BE"/>
    <w:rsid w:val="00640A2E"/>
  </w:style>
  <w:style w:type="paragraph" w:customStyle="1" w:styleId="56584F75C9BF469AA307F70C9DA65DE1">
    <w:name w:val="56584F75C9BF469AA307F70C9DA65DE1"/>
    <w:rsid w:val="00640A2E"/>
  </w:style>
  <w:style w:type="paragraph" w:customStyle="1" w:styleId="A940EA021F8841729B554FE3AA88925F">
    <w:name w:val="A940EA021F8841729B554FE3AA88925F"/>
    <w:rsid w:val="00640A2E"/>
  </w:style>
  <w:style w:type="paragraph" w:customStyle="1" w:styleId="12E8D53E6AEC49FFA9B0B459020F491B">
    <w:name w:val="12E8D53E6AEC49FFA9B0B459020F491B"/>
    <w:rsid w:val="00640A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2BFF104F-CE16-4C6B-9DB0-B9BC0A94B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214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Bast</dc:creator>
  <cp:keywords/>
  <dc:description/>
  <cp:lastModifiedBy>Anna Bast</cp:lastModifiedBy>
  <cp:revision>16</cp:revision>
  <cp:lastPrinted>2019-02-17T23:23:00Z</cp:lastPrinted>
  <dcterms:created xsi:type="dcterms:W3CDTF">2019-02-17T22:09:00Z</dcterms:created>
  <dcterms:modified xsi:type="dcterms:W3CDTF">2019-09-22T21:31:00Z</dcterms:modified>
  <cp:category/>
</cp:coreProperties>
</file>